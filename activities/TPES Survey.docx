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6F5" w:rsidRDefault="00FE38F5">
      <w:pPr>
        <w:pStyle w:val="Title"/>
      </w:pPr>
      <w:r>
        <w:t>The Programming Education System Survey</w:t>
      </w:r>
    </w:p>
    <w:p w:rsidR="00FE38F5" w:rsidRDefault="00FE38F5" w:rsidP="00FE38F5">
      <w:pPr>
        <w:pStyle w:val="ListNumber"/>
        <w:numPr>
          <w:ilvl w:val="0"/>
          <w:numId w:val="0"/>
        </w:numPr>
        <w:ind w:left="432"/>
        <w:rPr>
          <w:noProof/>
        </w:rPr>
      </w:pPr>
      <w:r>
        <w:rPr>
          <w:noProof/>
        </w:rPr>
        <w:t>Name: ________________________________________</w:t>
      </w:r>
      <w:r>
        <w:rPr>
          <w:noProof/>
        </w:rPr>
        <w:tab/>
      </w:r>
      <w:r>
        <w:rPr>
          <w:noProof/>
        </w:rPr>
        <w:tab/>
        <w:t>Age:_____</w:t>
      </w:r>
    </w:p>
    <w:p w:rsidR="00EB0BC5" w:rsidRDefault="00EB0BC5" w:rsidP="00EB0BC5">
      <w:pPr>
        <w:pStyle w:val="ListNumber"/>
        <w:numPr>
          <w:ilvl w:val="0"/>
          <w:numId w:val="0"/>
        </w:numPr>
        <w:ind w:left="432"/>
        <w:rPr>
          <w:noProof/>
        </w:rPr>
      </w:pPr>
    </w:p>
    <w:p w:rsidR="00EB0BC5" w:rsidRDefault="00EB0BC5" w:rsidP="00EB0BC5">
      <w:pPr>
        <w:pStyle w:val="ListNumber"/>
        <w:rPr>
          <w:noProof/>
        </w:rPr>
      </w:pPr>
      <w:r>
        <w:rPr>
          <w:noProof/>
        </w:rPr>
        <w:t>Role</w:t>
      </w:r>
    </w:p>
    <w:p w:rsidR="00EB0BC5" w:rsidRDefault="00EB0BC5" w:rsidP="00EB0BC5">
      <w:pPr>
        <w:pStyle w:val="List"/>
      </w:pPr>
      <w:r>
        <w:t>Parent</w:t>
      </w:r>
    </w:p>
    <w:p w:rsidR="00EB0BC5" w:rsidRDefault="00EB0BC5" w:rsidP="00EB0BC5">
      <w:pPr>
        <w:pStyle w:val="List"/>
      </w:pPr>
      <w:r>
        <w:t>Student</w:t>
      </w:r>
    </w:p>
    <w:p w:rsidR="00FE38F5" w:rsidRDefault="00FE38F5" w:rsidP="00FE38F5">
      <w:pPr>
        <w:pStyle w:val="ListNumber"/>
        <w:rPr>
          <w:noProof/>
        </w:rPr>
      </w:pPr>
      <w:r>
        <w:rPr>
          <w:noProof/>
        </w:rPr>
        <w:t>Do you know what programming or coding is?</w:t>
      </w:r>
      <w:r>
        <w:rPr>
          <w:noProof/>
        </w:rPr>
        <w:t xml:space="preserve"> If so, explain.</w:t>
      </w:r>
    </w:p>
    <w:p w:rsidR="005436F5" w:rsidRDefault="00FE38F5">
      <w:pPr>
        <w:pStyle w:val="List"/>
      </w:pPr>
      <w:r>
        <w:t>Yes, ___________________________________________________________________________________________________________________________________________________________________________________________________________________________</w:t>
      </w:r>
    </w:p>
    <w:p w:rsidR="005436F5" w:rsidRDefault="00FE38F5" w:rsidP="00FE38F5">
      <w:pPr>
        <w:pStyle w:val="List"/>
      </w:pPr>
      <w:r>
        <w:t>No</w:t>
      </w:r>
    </w:p>
    <w:p w:rsidR="005436F5" w:rsidRDefault="00FE38F5" w:rsidP="00FE38F5">
      <w:pPr>
        <w:pStyle w:val="ListNumber"/>
      </w:pPr>
      <w:r>
        <w:rPr>
          <w:noProof/>
        </w:rPr>
        <w:t>D</w:t>
      </w:r>
      <w:r>
        <w:rPr>
          <w:noProof/>
        </w:rPr>
        <w:t>o you have any programming experience? If so, how much?</w:t>
      </w:r>
    </w:p>
    <w:p w:rsidR="00FE38F5" w:rsidRDefault="00FE38F5" w:rsidP="00FE38F5">
      <w:pPr>
        <w:pStyle w:val="List"/>
      </w:pPr>
      <w:r>
        <w:t>Yes, _____________________________________________________________________</w:t>
      </w:r>
    </w:p>
    <w:p w:rsidR="00FE38F5" w:rsidRDefault="00FE38F5" w:rsidP="00FE38F5">
      <w:pPr>
        <w:pStyle w:val="List"/>
      </w:pPr>
      <w:r>
        <w:t>No</w:t>
      </w:r>
    </w:p>
    <w:p w:rsidR="005436F5" w:rsidRDefault="00FE38F5">
      <w:pPr>
        <w:pStyle w:val="ListNumber"/>
        <w:rPr>
          <w:noProof/>
        </w:rPr>
      </w:pPr>
      <w:r>
        <w:rPr>
          <w:noProof/>
        </w:rPr>
        <w:t>Would you be interested in learning how to program or code? Explain.</w:t>
      </w:r>
    </w:p>
    <w:p w:rsidR="005436F5" w:rsidRDefault="00FE38F5">
      <w:pPr>
        <w:pStyle w:val="List"/>
      </w:pPr>
      <w:r>
        <w:t>Yes</w:t>
      </w:r>
    </w:p>
    <w:p w:rsidR="005436F5" w:rsidRDefault="00FE38F5">
      <w:pPr>
        <w:pStyle w:val="List"/>
      </w:pPr>
      <w:r>
        <w:t>No</w:t>
      </w:r>
    </w:p>
    <w:p w:rsidR="00FE38F5" w:rsidRDefault="00FE38F5" w:rsidP="00FE38F5">
      <w:pPr>
        <w:pStyle w:val="List"/>
        <w:numPr>
          <w:ilvl w:val="0"/>
          <w:numId w:val="0"/>
        </w:numPr>
        <w:ind w:left="432"/>
      </w:pPr>
      <w:r>
        <w:t>_</w:t>
      </w:r>
      <w:r>
        <w:t>___________________________________________________________________________________________________________________________________________________________________________________________________________________________</w:t>
      </w:r>
      <w:r>
        <w:t>___________</w:t>
      </w:r>
    </w:p>
    <w:p w:rsidR="00EB0BC5" w:rsidRDefault="00EB0BC5">
      <w:pPr>
        <w:rPr>
          <w:rFonts w:eastAsiaTheme="minorHAnsi"/>
          <w:b/>
          <w:noProof/>
          <w:sz w:val="24"/>
          <w:lang w:eastAsia="en-US"/>
        </w:rPr>
      </w:pPr>
      <w:r>
        <w:rPr>
          <w:noProof/>
        </w:rPr>
        <w:br w:type="page"/>
      </w:r>
    </w:p>
    <w:p w:rsidR="005436F5" w:rsidRDefault="00FE38F5">
      <w:pPr>
        <w:pStyle w:val="ListNumber"/>
        <w:rPr>
          <w:noProof/>
        </w:rPr>
      </w:pPr>
      <w:r>
        <w:rPr>
          <w:noProof/>
        </w:rPr>
        <w:lastRenderedPageBreak/>
        <w:t>If you were required to learn programming/coding how would you prefer to learn?</w:t>
      </w:r>
    </w:p>
    <w:p w:rsidR="00FE38F5" w:rsidRDefault="00FE38F5">
      <w:pPr>
        <w:pStyle w:val="List"/>
      </w:pPr>
      <w:r>
        <w:t>Class</w:t>
      </w:r>
    </w:p>
    <w:p w:rsidR="005436F5" w:rsidRDefault="00FE38F5">
      <w:pPr>
        <w:pStyle w:val="List"/>
      </w:pPr>
      <w:r>
        <w:t xml:space="preserve">Tutor </w:t>
      </w:r>
      <w:r>
        <w:t>(outside of school)</w:t>
      </w:r>
    </w:p>
    <w:p w:rsidR="005436F5" w:rsidRDefault="00FE38F5">
      <w:pPr>
        <w:pStyle w:val="List"/>
      </w:pPr>
      <w:r>
        <w:t>Computer Games (outside of school)</w:t>
      </w:r>
    </w:p>
    <w:p w:rsidR="00EB0BC5" w:rsidRDefault="00FE38F5" w:rsidP="00EB0BC5">
      <w:pPr>
        <w:pStyle w:val="List"/>
      </w:pPr>
      <w:r>
        <w:t xml:space="preserve">Online Lessons </w:t>
      </w:r>
      <w:r>
        <w:t>(outside of school)</w:t>
      </w:r>
    </w:p>
    <w:p w:rsidR="005436F5" w:rsidRDefault="00EB0BC5">
      <w:pPr>
        <w:pStyle w:val="ListNumber"/>
        <w:rPr>
          <w:noProof/>
        </w:rPr>
      </w:pPr>
      <w:r>
        <w:rPr>
          <w:noProof/>
        </w:rPr>
        <w:t>Have you heard of any programming or coding lessons? (Check all that apply)</w:t>
      </w:r>
    </w:p>
    <w:p w:rsidR="00EB0BC5" w:rsidRPr="00EB0BC5" w:rsidRDefault="00EB0BC5" w:rsidP="00EB0BC5">
      <w:pPr>
        <w:pStyle w:val="List"/>
      </w:pPr>
      <w:r>
        <w:t>Books (outside of school)</w:t>
      </w:r>
    </w:p>
    <w:p w:rsidR="00EB0BC5" w:rsidRDefault="00EB0BC5" w:rsidP="00EB0BC5">
      <w:pPr>
        <w:pStyle w:val="List"/>
      </w:pPr>
      <w:r>
        <w:t>Online</w:t>
      </w:r>
    </w:p>
    <w:p w:rsidR="00EB0BC5" w:rsidRDefault="00EB0BC5" w:rsidP="00EB0BC5">
      <w:pPr>
        <w:pStyle w:val="List"/>
      </w:pPr>
      <w:r>
        <w:t>Tutor</w:t>
      </w:r>
    </w:p>
    <w:p w:rsidR="00EB0BC5" w:rsidRDefault="00EB0BC5" w:rsidP="00EB0BC5">
      <w:pPr>
        <w:pStyle w:val="List"/>
      </w:pPr>
      <w:r>
        <w:t>Class</w:t>
      </w:r>
    </w:p>
    <w:p w:rsidR="00EB0BC5" w:rsidRDefault="00EB0BC5" w:rsidP="007D5B68">
      <w:pPr>
        <w:pStyle w:val="List"/>
        <w:numPr>
          <w:ilvl w:val="0"/>
          <w:numId w:val="0"/>
        </w:numPr>
        <w:ind w:left="432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36F5" w:rsidRDefault="00EB0BC5">
      <w:pPr>
        <w:pStyle w:val="ListNumber"/>
        <w:rPr>
          <w:noProof/>
        </w:rPr>
      </w:pPr>
      <w:r>
        <w:rPr>
          <w:noProof/>
        </w:rPr>
        <w:t>How long per day would you spend learning/studying how to program/code?</w:t>
      </w:r>
    </w:p>
    <w:p w:rsidR="005436F5" w:rsidRDefault="00EB0BC5">
      <w:pPr>
        <w:pStyle w:val="List"/>
      </w:pPr>
      <w:r>
        <w:t>15 min</w:t>
      </w:r>
    </w:p>
    <w:p w:rsidR="005436F5" w:rsidRDefault="00EB0BC5">
      <w:pPr>
        <w:pStyle w:val="List"/>
      </w:pPr>
      <w:r>
        <w:t>30 min</w:t>
      </w:r>
    </w:p>
    <w:p w:rsidR="005436F5" w:rsidRDefault="00EB0BC5">
      <w:pPr>
        <w:pStyle w:val="List"/>
      </w:pPr>
      <w:r>
        <w:t>1 hour</w:t>
      </w:r>
    </w:p>
    <w:p w:rsidR="005436F5" w:rsidRDefault="00EB0BC5">
      <w:pPr>
        <w:pStyle w:val="List"/>
      </w:pPr>
      <w:r>
        <w:t xml:space="preserve">2 </w:t>
      </w:r>
      <w:proofErr w:type="gramStart"/>
      <w:r>
        <w:t>hour</w:t>
      </w:r>
      <w:proofErr w:type="gramEnd"/>
    </w:p>
    <w:p w:rsidR="005436F5" w:rsidRDefault="00EB0BC5">
      <w:pPr>
        <w:pStyle w:val="List"/>
      </w:pPr>
      <w:r>
        <w:t>Other, ____________</w:t>
      </w:r>
    </w:p>
    <w:p w:rsidR="00EB0BC5" w:rsidRDefault="002B428F" w:rsidP="00EB0BC5">
      <w:pPr>
        <w:pStyle w:val="ListNumber"/>
        <w:rPr>
          <w:noProof/>
        </w:rPr>
      </w:pPr>
      <w:r>
        <w:rPr>
          <w:noProof/>
        </w:rPr>
        <w:t xml:space="preserve">If there were a programming/coding app, what would be the most important thing to you?  </w:t>
      </w:r>
    </w:p>
    <w:p w:rsidR="00EB0BC5" w:rsidRDefault="007D5B68" w:rsidP="00EB0BC5">
      <w:pPr>
        <w:pStyle w:val="List"/>
      </w:pPr>
      <w:r>
        <w:t>what it looks like/the style</w:t>
      </w:r>
    </w:p>
    <w:p w:rsidR="00EB0BC5" w:rsidRDefault="002B428F" w:rsidP="00EB0BC5">
      <w:pPr>
        <w:pStyle w:val="List"/>
      </w:pPr>
      <w:r>
        <w:t>how much fun you are having</w:t>
      </w:r>
    </w:p>
    <w:p w:rsidR="00EB0BC5" w:rsidRDefault="002B428F" w:rsidP="00EB0BC5">
      <w:pPr>
        <w:pStyle w:val="List"/>
      </w:pPr>
      <w:r>
        <w:t>teaching style</w:t>
      </w:r>
    </w:p>
    <w:p w:rsidR="00EB0BC5" w:rsidRDefault="002B428F" w:rsidP="00EB0BC5">
      <w:pPr>
        <w:pStyle w:val="List"/>
      </w:pPr>
      <w:r>
        <w:t>amount you learn</w:t>
      </w:r>
    </w:p>
    <w:p w:rsidR="00EB0BC5" w:rsidRDefault="00EB0BC5" w:rsidP="00EB0BC5">
      <w:pPr>
        <w:pStyle w:val="List"/>
      </w:pPr>
      <w:r>
        <w:t>Other, ____________</w:t>
      </w:r>
      <w:r w:rsidR="007D5B68">
        <w:t>__________________________________________</w:t>
      </w:r>
      <w:bookmarkStart w:id="0" w:name="_GoBack"/>
      <w:bookmarkEnd w:id="0"/>
      <w:r w:rsidR="007D5B68">
        <w:t>_____________________________________________________________________________________________________________________________________________________________________</w:t>
      </w:r>
    </w:p>
    <w:p w:rsidR="00EB0BC5" w:rsidRDefault="00EB0BC5" w:rsidP="00EB0BC5">
      <w:pPr>
        <w:pStyle w:val="List"/>
        <w:numPr>
          <w:ilvl w:val="0"/>
          <w:numId w:val="0"/>
        </w:numPr>
        <w:ind w:left="864" w:hanging="432"/>
      </w:pPr>
    </w:p>
    <w:sectPr w:rsidR="00EB0BC5">
      <w:footerReference w:type="default" r:id="rId7"/>
      <w:footerReference w:type="first" r:id="rId8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C88" w:rsidRDefault="00136C88">
      <w:pPr>
        <w:spacing w:after="0"/>
      </w:pPr>
      <w:r>
        <w:separator/>
      </w:r>
    </w:p>
  </w:endnote>
  <w:endnote w:type="continuationSeparator" w:id="0">
    <w:p w:rsidR="00136C88" w:rsidRDefault="00136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GMaruGothicMPRO">
    <w:altName w:val="MS PMinch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Gisha">
    <w:altName w:val="Arial"/>
    <w:panose1 w:val="020B0604020202020204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0"/>
      <w:gridCol w:w="3120"/>
    </w:tblGrid>
    <w:tr w:rsidR="005436F5">
      <w:tc>
        <w:tcPr>
          <w:tcW w:w="3116" w:type="dxa"/>
          <w:vAlign w:val="center"/>
        </w:tcPr>
        <w:p w:rsidR="005436F5" w:rsidRDefault="005436F5">
          <w:pPr>
            <w:pStyle w:val="Footer"/>
            <w:jc w:val="left"/>
          </w:pPr>
        </w:p>
      </w:tc>
      <w:tc>
        <w:tcPr>
          <w:tcW w:w="3117" w:type="dxa"/>
          <w:vAlign w:val="center"/>
        </w:tcPr>
        <w:p w:rsidR="005436F5" w:rsidRDefault="00136C88">
          <w:pPr>
            <w:pStyle w:val="Footer"/>
          </w:pPr>
          <w:r>
            <w:rPr>
              <w:noProof/>
              <w:lang w:eastAsia="en-US"/>
            </w:rPr>
            <w:drawing>
              <wp:inline distT="0" distB="0" distL="0" distR="0">
                <wp:extent cx="1905000" cy="257175"/>
                <wp:effectExtent l="0" t="0" r="0" b="9525"/>
                <wp:docPr id="3" name="Picture 3" titl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urveyMonkey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sdt>
          <w:sdtPr>
            <w:id w:val="1015885003"/>
            <w:docPartObj>
              <w:docPartGallery w:val="Page Numbers (Bottom of Page)"/>
              <w:docPartUnique/>
            </w:docPartObj>
          </w:sdtPr>
          <w:sdtEndPr/>
          <w:sdtContent>
            <w:p w:rsidR="005436F5" w:rsidRDefault="00136C88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fldChar w:fldCharType="end"/>
              </w:r>
            </w:p>
          </w:sdtContent>
        </w:sdt>
      </w:tc>
    </w:tr>
  </w:tbl>
  <w:p w:rsidR="005436F5" w:rsidRDefault="00543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0"/>
      <w:gridCol w:w="3120"/>
    </w:tblGrid>
    <w:tr w:rsidR="005436F5">
      <w:tc>
        <w:tcPr>
          <w:tcW w:w="3116" w:type="dxa"/>
          <w:vAlign w:val="center"/>
        </w:tcPr>
        <w:p w:rsidR="005436F5" w:rsidRDefault="005436F5">
          <w:pPr>
            <w:pStyle w:val="Footer"/>
            <w:jc w:val="left"/>
          </w:pPr>
        </w:p>
      </w:tc>
      <w:tc>
        <w:tcPr>
          <w:tcW w:w="3117" w:type="dxa"/>
          <w:vAlign w:val="center"/>
        </w:tcPr>
        <w:p w:rsidR="005436F5" w:rsidRDefault="00136C88">
          <w:pPr>
            <w:pStyle w:val="Footer"/>
          </w:pPr>
          <w:r>
            <w:rPr>
              <w:noProof/>
              <w:lang w:eastAsia="en-US"/>
            </w:rPr>
            <w:drawing>
              <wp:inline distT="0" distB="0" distL="0" distR="0">
                <wp:extent cx="1905000" cy="257175"/>
                <wp:effectExtent l="0" t="0" r="0" b="9525"/>
                <wp:docPr id="2" name="Picture 2" titl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urveyMonkey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:rsidR="005436F5" w:rsidRDefault="005436F5">
          <w:pPr>
            <w:pStyle w:val="Footer"/>
            <w:jc w:val="right"/>
          </w:pPr>
        </w:p>
      </w:tc>
    </w:tr>
  </w:tbl>
  <w:p w:rsidR="005436F5" w:rsidRDefault="00543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C88" w:rsidRDefault="00136C88">
      <w:pPr>
        <w:spacing w:after="0"/>
      </w:pPr>
      <w:r>
        <w:separator/>
      </w:r>
    </w:p>
  </w:footnote>
  <w:footnote w:type="continuationSeparator" w:id="0">
    <w:p w:rsidR="00136C88" w:rsidRDefault="00136C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 w15:restartNumberingAfterBreak="0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 w15:restartNumberingAfterBreak="0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14BD6"/>
    <w:multiLevelType w:val="hybridMultilevel"/>
    <w:tmpl w:val="10748CF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F5"/>
    <w:rsid w:val="00136C88"/>
    <w:rsid w:val="002B428F"/>
    <w:rsid w:val="005436F5"/>
    <w:rsid w:val="007D5B68"/>
    <w:rsid w:val="00EB0BC5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21413"/>
  <w15:chartTrackingRefBased/>
  <w15:docId w15:val="{EFE7D3B4-1EC1-5A4F-AD2E-F7BF7A1D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/Library/Containers/com.microsoft.Word/Data/Library/Application%20Support/Microsoft/Office/16.0/DTS/Search/%7bF69BFEDE-72D6-9046-923C-906449DA7F47%7dtf100021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GMaruGothicMPRO">
    <w:altName w:val="MS PMinch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Gisha">
    <w:altName w:val="Arial"/>
    <w:panose1 w:val="020B0604020202020204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4F"/>
    <w:rsid w:val="0006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FE9093A36A244B98549EFA9C7978F">
    <w:name w:val="748FE9093A36A244B98549EFA9C7978F"/>
  </w:style>
  <w:style w:type="paragraph" w:customStyle="1" w:styleId="BE49737430C6CB4F91CEB6C7920E1641">
    <w:name w:val="BE49737430C6CB4F91CEB6C7920E1641"/>
  </w:style>
  <w:style w:type="paragraph" w:customStyle="1" w:styleId="309F50DA59940944A9FAC7B02978E32B">
    <w:name w:val="309F50DA59940944A9FAC7B02978E32B"/>
  </w:style>
  <w:style w:type="paragraph" w:customStyle="1" w:styleId="0C1C1903AA07C84C8E44D59008E66FEB">
    <w:name w:val="0C1C1903AA07C84C8E44D59008E66FEB"/>
  </w:style>
  <w:style w:type="paragraph" w:customStyle="1" w:styleId="7CBCC1FE9F171E48A133078B3B918633">
    <w:name w:val="7CBCC1FE9F171E48A133078B3B918633"/>
  </w:style>
  <w:style w:type="paragraph" w:customStyle="1" w:styleId="98E9FA408170CE449961E52D89433977">
    <w:name w:val="98E9FA408170CE449961E52D89433977"/>
  </w:style>
  <w:style w:type="paragraph" w:customStyle="1" w:styleId="2D68E680E245F04084EFCED0CD09FAF0">
    <w:name w:val="2D68E680E245F04084EFCED0CD09FAF0"/>
  </w:style>
  <w:style w:type="paragraph" w:customStyle="1" w:styleId="5615EE5EE3EF634899E41330411A5CAD">
    <w:name w:val="5615EE5EE3EF634899E41330411A5CAD"/>
  </w:style>
  <w:style w:type="paragraph" w:customStyle="1" w:styleId="937872334FA50649BEED34B29F066B87">
    <w:name w:val="937872334FA50649BEED34B29F066B87"/>
  </w:style>
  <w:style w:type="paragraph" w:customStyle="1" w:styleId="A826FEB8C8EF6144B70297F26AC33868">
    <w:name w:val="A826FEB8C8EF6144B70297F26AC33868"/>
  </w:style>
  <w:style w:type="paragraph" w:customStyle="1" w:styleId="6CF87BC346F7E1439BA8D9CC0BA05ACC">
    <w:name w:val="6CF87BC346F7E1439BA8D9CC0BA05ACC"/>
  </w:style>
  <w:style w:type="paragraph" w:customStyle="1" w:styleId="F20DA939B39CD84ABD08DA0BD6906159">
    <w:name w:val="F20DA939B39CD84ABD08DA0BD6906159"/>
  </w:style>
  <w:style w:type="paragraph" w:customStyle="1" w:styleId="F057B4E10DA00045A5D7A659A74D6F04">
    <w:name w:val="F057B4E10DA00045A5D7A659A74D6F04"/>
  </w:style>
  <w:style w:type="paragraph" w:customStyle="1" w:styleId="0A1A97831EF22446A20AF38D19B57814">
    <w:name w:val="0A1A97831EF22446A20AF38D19B57814"/>
  </w:style>
  <w:style w:type="paragraph" w:customStyle="1" w:styleId="53B7373BEB3DA5418B3E842765F4BC77">
    <w:name w:val="53B7373BEB3DA5418B3E842765F4BC77"/>
  </w:style>
  <w:style w:type="paragraph" w:customStyle="1" w:styleId="775DF02982B7674E91DD55A96267A5B1">
    <w:name w:val="775DF02982B7674E91DD55A96267A5B1"/>
  </w:style>
  <w:style w:type="paragraph" w:customStyle="1" w:styleId="27285F48CC70E547A7B12DA602F1F566">
    <w:name w:val="27285F48CC70E547A7B12DA602F1F566"/>
  </w:style>
  <w:style w:type="paragraph" w:customStyle="1" w:styleId="5CBC357DBE447A4A8DDCFE5DBC43E197">
    <w:name w:val="5CBC357DBE447A4A8DDCFE5DBC43E197"/>
  </w:style>
  <w:style w:type="paragraph" w:customStyle="1" w:styleId="C53A2C5D4C15E14180741A5F44D1E05D">
    <w:name w:val="C53A2C5D4C15E14180741A5F44D1E05D"/>
  </w:style>
  <w:style w:type="paragraph" w:customStyle="1" w:styleId="4B2D0EDDDB6BED4794A84B866540444F">
    <w:name w:val="4B2D0EDDDB6BED4794A84B866540444F"/>
  </w:style>
  <w:style w:type="paragraph" w:customStyle="1" w:styleId="198EBC58EDAF7640AB8AA8B0B2C22586">
    <w:name w:val="198EBC58EDAF7640AB8AA8B0B2C22586"/>
  </w:style>
  <w:style w:type="paragraph" w:customStyle="1" w:styleId="2F1E0BBF55F9D742992925BFCB91FEEA">
    <w:name w:val="2F1E0BBF55F9D742992925BFCB91FEEA"/>
  </w:style>
  <w:style w:type="paragraph" w:customStyle="1" w:styleId="318DE9B6F9A216478C4519E08B13AC9D">
    <w:name w:val="318DE9B6F9A216478C4519E08B13AC9D"/>
  </w:style>
  <w:style w:type="paragraph" w:customStyle="1" w:styleId="07C59A0EC509334784D82B056CEBEDED">
    <w:name w:val="07C59A0EC509334784D82B056CEBEDED"/>
  </w:style>
  <w:style w:type="paragraph" w:customStyle="1" w:styleId="FC74B8CA2B6DF149B5B9CBE494488132">
    <w:name w:val="FC74B8CA2B6DF149B5B9CBE494488132"/>
  </w:style>
  <w:style w:type="paragraph" w:customStyle="1" w:styleId="1D86ED3164060943907142995894390D">
    <w:name w:val="1D86ED3164060943907142995894390D"/>
  </w:style>
  <w:style w:type="paragraph" w:customStyle="1" w:styleId="45D38A6A76D6B349B65CEFF92C1A9BA0">
    <w:name w:val="45D38A6A76D6B349B65CEFF92C1A9BA0"/>
  </w:style>
  <w:style w:type="paragraph" w:customStyle="1" w:styleId="A68C0AA15676204C928829E1D8EE0B07">
    <w:name w:val="A68C0AA15676204C928829E1D8EE0B07"/>
  </w:style>
  <w:style w:type="paragraph" w:customStyle="1" w:styleId="094CEF30FDC9874D8F7F0A5B5A8DC6B9">
    <w:name w:val="094CEF30FDC9874D8F7F0A5B5A8DC6B9"/>
  </w:style>
  <w:style w:type="paragraph" w:customStyle="1" w:styleId="86EAFBEFC5BD654EB8543DA9DF0AAFC4">
    <w:name w:val="86EAFBEFC5BD654EB8543DA9DF0AAFC4"/>
  </w:style>
  <w:style w:type="paragraph" w:customStyle="1" w:styleId="36FB011DDAB9E64BA54AA18856E02C81">
    <w:name w:val="36FB011DDAB9E64BA54AA18856E02C81"/>
  </w:style>
  <w:style w:type="paragraph" w:customStyle="1" w:styleId="C541E1379AD0DB429E50E3961B16FC87">
    <w:name w:val="C541E1379AD0DB429E50E3961B16FC87"/>
  </w:style>
  <w:style w:type="paragraph" w:customStyle="1" w:styleId="879C9A1573701846ACE06F0B04E80ECB">
    <w:name w:val="879C9A1573701846ACE06F0B04E80ECB"/>
  </w:style>
  <w:style w:type="paragraph" w:customStyle="1" w:styleId="F0200005120E26419693C866D6785DC2">
    <w:name w:val="F0200005120E26419693C866D6785DC2"/>
  </w:style>
  <w:style w:type="paragraph" w:customStyle="1" w:styleId="AD5BB636F42A73419BAB4E36A5A4787D">
    <w:name w:val="AD5BB636F42A73419BAB4E36A5A4787D"/>
  </w:style>
  <w:style w:type="paragraph" w:customStyle="1" w:styleId="B7AE961869260B42A48D88CBD5D0F94B">
    <w:name w:val="B7AE961869260B42A48D88CBD5D0F94B"/>
  </w:style>
  <w:style w:type="paragraph" w:customStyle="1" w:styleId="AEAB0420AFE6A746A7983108096267BC">
    <w:name w:val="AEAB0420AFE6A746A7983108096267BC"/>
  </w:style>
  <w:style w:type="paragraph" w:customStyle="1" w:styleId="1FDE2168895C474BA6E50B6F6A204A59">
    <w:name w:val="1FDE2168895C474BA6E50B6F6A204A59"/>
  </w:style>
  <w:style w:type="paragraph" w:customStyle="1" w:styleId="D276E4BC74FDF24C8E9CD1053EE95407">
    <w:name w:val="D276E4BC74FDF24C8E9CD1053EE95407"/>
  </w:style>
  <w:style w:type="paragraph" w:customStyle="1" w:styleId="172A6AEC1E8A5440933CC349FCF43FCD">
    <w:name w:val="172A6AEC1E8A5440933CC349FCF43FCD"/>
  </w:style>
  <w:style w:type="paragraph" w:customStyle="1" w:styleId="7CEB0B0B6A20EE46AE56C19F778E2121">
    <w:name w:val="7CEB0B0B6A20EE46AE56C19F778E2121"/>
  </w:style>
  <w:style w:type="paragraph" w:customStyle="1" w:styleId="310BFDFFCC221D4593C41F797D029387">
    <w:name w:val="310BFDFFCC221D4593C41F797D029387"/>
  </w:style>
  <w:style w:type="paragraph" w:customStyle="1" w:styleId="150D6836214036478BFAEFAC582BAD6E">
    <w:name w:val="150D6836214036478BFAEFAC582BAD6E"/>
  </w:style>
  <w:style w:type="paragraph" w:customStyle="1" w:styleId="47A23545CE1BFE4897322F58CF6F3889">
    <w:name w:val="47A23545CE1BFE4897322F58CF6F3889"/>
  </w:style>
  <w:style w:type="paragraph" w:customStyle="1" w:styleId="F3818F241F959D45997073E994BE480F">
    <w:name w:val="F3818F241F959D45997073E994BE480F"/>
  </w:style>
  <w:style w:type="paragraph" w:customStyle="1" w:styleId="02477804F2E0C24495657266F2E86E18">
    <w:name w:val="02477804F2E0C24495657266F2E86E18"/>
  </w:style>
  <w:style w:type="paragraph" w:customStyle="1" w:styleId="C3F96B05E3E50845AFD441EA37CF3086">
    <w:name w:val="C3F96B05E3E50845AFD441EA37CF3086"/>
  </w:style>
  <w:style w:type="paragraph" w:customStyle="1" w:styleId="DB7D3B9E19C3F54580C5B068D5B233BD">
    <w:name w:val="DB7D3B9E19C3F54580C5B068D5B233BD"/>
  </w:style>
  <w:style w:type="paragraph" w:customStyle="1" w:styleId="9070822E4DA21C49B92724C193B71301">
    <w:name w:val="9070822E4DA21C49B92724C193B71301"/>
  </w:style>
  <w:style w:type="paragraph" w:customStyle="1" w:styleId="FB525A5D5CCA16438E0233C04CF2A9AE">
    <w:name w:val="FB525A5D5CCA16438E0233C04CF2A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90">
      <a:dk1>
        <a:sysClr val="windowText" lastClr="000000"/>
      </a:dk1>
      <a:lt1>
        <a:sysClr val="window" lastClr="FFFFFF"/>
      </a:lt1>
      <a:dk2>
        <a:srgbClr val="191919"/>
      </a:dk2>
      <a:lt2>
        <a:srgbClr val="E6E6E6"/>
      </a:lt2>
      <a:accent1>
        <a:srgbClr val="273A7E"/>
      </a:accent1>
      <a:accent2>
        <a:srgbClr val="CF6305"/>
      </a:accent2>
      <a:accent3>
        <a:srgbClr val="A52C00"/>
      </a:accent3>
      <a:accent4>
        <a:srgbClr val="9B7A03"/>
      </a:accent4>
      <a:accent5>
        <a:srgbClr val="4D7620"/>
      </a:accent5>
      <a:accent6>
        <a:srgbClr val="5A3668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Customer survey.dotx</Template>
  <TotalTime>25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2018-01-23T16:51:00Z</dcterms:created>
  <dcterms:modified xsi:type="dcterms:W3CDTF">2018-01-23T17:24:00Z</dcterms:modified>
</cp:coreProperties>
</file>